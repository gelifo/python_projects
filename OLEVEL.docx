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22C8E" w:rsidRDefault="00322C8E" w:rsidP="003F7405">
      <w:pPr>
        <w:pStyle w:val="Subtitle"/>
        <w:rPr>
          <w:rFonts w:ascii="Arabic Typesetting" w:hAnsi="Arabic Typesetting" w:cs="Arabic Typesetting"/>
          <w:caps w:val="0"/>
        </w:rPr>
      </w:pPr>
      <w:bookmarkStart w:id="0" w:name="_GoBack"/>
      <w:bookmarkEnd w:id="0"/>
      <w:r w:rsidRPr="00322C8E">
        <w:rPr>
          <w:rFonts w:ascii="Arabic Typesetting" w:hAnsi="Arabic Typesetting" w:cs="Arabic Typesetting"/>
          <w:caps w:val="0"/>
        </w:rPr>
        <w:t>West Africa Examination Council</w:t>
      </w:r>
    </w:p>
    <w:p w:rsidR="00476319" w:rsidRPr="00322C8E" w:rsidRDefault="00322C8E" w:rsidP="00322C8E">
      <w:pPr>
        <w:pStyle w:val="Subtitle"/>
        <w:rPr>
          <w:rFonts w:ascii="Arial" w:hAnsi="Arial" w:cs="Arial"/>
          <w:b/>
          <w:bCs/>
        </w:rPr>
      </w:pPr>
      <w:r w:rsidRPr="00322C8E">
        <w:rPr>
          <w:rFonts w:ascii="Parchment" w:hAnsi="Parchment"/>
          <w:b/>
          <w:bCs/>
          <w:caps w:val="0"/>
        </w:rPr>
        <w:t xml:space="preserve">General       Certificate   ……0f       </w:t>
      </w:r>
      <w:proofErr w:type="spellStart"/>
      <w:r w:rsidRPr="00322C8E">
        <w:rPr>
          <w:rFonts w:ascii="Parchment" w:hAnsi="Parchment"/>
          <w:b/>
          <w:bCs/>
          <w:caps w:val="0"/>
        </w:rPr>
        <w:t>ducation</w:t>
      </w:r>
      <w:proofErr w:type="spellEnd"/>
      <w:r w:rsidR="00546483" w:rsidRPr="00322C8E">
        <w:rPr>
          <w:rFonts w:ascii="Arial" w:hAnsi="Arial" w:cs="Arial"/>
          <w:b/>
          <w:bCs/>
        </w:rPr>
        <w:t xml:space="preserve"> </w:t>
      </w:r>
    </w:p>
    <w:p w:rsidR="00322C8E" w:rsidRPr="00322C8E" w:rsidRDefault="00322C8E" w:rsidP="00322C8E">
      <w:pPr>
        <w:pStyle w:val="Subtitle"/>
        <w:rPr>
          <w:sz w:val="24"/>
          <w:szCs w:val="24"/>
        </w:rPr>
      </w:pPr>
      <w:r w:rsidRPr="00322C8E">
        <w:rPr>
          <w:sz w:val="24"/>
          <w:szCs w:val="24"/>
        </w:rPr>
        <w:t>ORDINARY LEVEL</w:t>
      </w:r>
    </w:p>
    <w:p w:rsidR="00546483" w:rsidRDefault="00322C8E" w:rsidP="00AE707B">
      <w:pPr>
        <w:ind w:left="-14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97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C8E" w:rsidRPr="00322C8E" w:rsidRDefault="00322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Pr="00322C8E">
                              <w:rPr>
                                <w:sz w:val="20"/>
                                <w:szCs w:val="20"/>
                              </w:rPr>
                              <w:t>UNE, 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23.4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unJA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">
                <v:textbox>
                  <w:txbxContent>
                    <w:p w:rsidR="00322C8E" w:rsidRPr="00322C8E" w:rsidRDefault="00322C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</w:t>
                      </w:r>
                      <w:r w:rsidRPr="00322C8E">
                        <w:rPr>
                          <w:sz w:val="20"/>
                          <w:szCs w:val="20"/>
                        </w:rPr>
                        <w:t>UNE, 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6483" w:rsidRDefault="00546483" w:rsidP="00AE707B">
      <w:pPr>
        <w:ind w:left="-1440"/>
        <w:jc w:val="both"/>
      </w:pPr>
    </w:p>
    <w:p w:rsidR="00546483" w:rsidRDefault="00322C8E" w:rsidP="00AE707B">
      <w:pPr>
        <w:ind w:left="-1440"/>
        <w:jc w:val="both"/>
      </w:pPr>
      <w:r w:rsidRPr="00322C8E">
        <w:rPr>
          <w:rFonts w:ascii="Parchment" w:hAnsi="Parchment"/>
          <w:b/>
          <w:bCs/>
          <w:color w:val="5A5A5A" w:themeColor="text1" w:themeTint="A5"/>
          <w:sz w:val="56"/>
          <w:szCs w:val="22"/>
        </w:rPr>
        <w:t>This is to certify that</w:t>
      </w:r>
      <w:r>
        <w:t xml:space="preserve"> : ASAMOAH LAMY</w:t>
      </w:r>
    </w:p>
    <w:p w:rsidR="00546483" w:rsidRDefault="00322C8E" w:rsidP="00AE707B">
      <w:pPr>
        <w:ind w:left="-1440"/>
        <w:jc w:val="both"/>
      </w:pPr>
      <w:r>
        <w:t xml:space="preserve">        </w:t>
      </w:r>
    </w:p>
    <w:p w:rsidR="00546483" w:rsidRDefault="00546483" w:rsidP="00AE707B">
      <w:pPr>
        <w:ind w:left="-1440"/>
        <w:jc w:val="both"/>
      </w:pPr>
    </w:p>
    <w:p w:rsidR="00AE707B" w:rsidRDefault="00AE707B" w:rsidP="00AE707B">
      <w:pPr>
        <w:ind w:left="-1440"/>
        <w:jc w:val="both"/>
      </w:pPr>
      <w:r>
        <w:t>Has satisfactorily completed 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5020"/>
        <w:gridCol w:w="3766"/>
        <w:gridCol w:w="502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DC4EF2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C60BC406894240E4A646D9DB00A0B3CD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</w:p>
        </w:tc>
        <w:sdt>
          <w:sdtPr>
            <w:alias w:val="Principal:"/>
            <w:tag w:val="Principal:"/>
            <w:id w:val="435034395"/>
            <w:placeholder>
              <w:docPart w:val="AB4BD3EA534E44AFA85E879570D7D3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DC4EF2">
      <w:headerReference w:type="default" r:id="rId7"/>
      <w:footerReference w:type="default" r:id="rId8"/>
      <w:headerReference w:type="first" r:id="rId9"/>
      <w:pgSz w:w="16838" w:h="11906" w:orient="landscape" w:code="9"/>
      <w:pgMar w:top="2088" w:right="378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8D9" w:rsidRDefault="00BB78D9">
      <w:r>
        <w:separator/>
      </w:r>
    </w:p>
  </w:endnote>
  <w:endnote w:type="continuationSeparator" w:id="0">
    <w:p w:rsidR="00BB78D9" w:rsidRDefault="00BB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8D9" w:rsidRDefault="00BB78D9">
      <w:r>
        <w:separator/>
      </w:r>
    </w:p>
  </w:footnote>
  <w:footnote w:type="continuationSeparator" w:id="0">
    <w:p w:rsidR="00BB78D9" w:rsidRDefault="00BB7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D70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4" name="Picture 14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F75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15" name="Picture 15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19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132ED"/>
    <w:rsid w:val="00322C8E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76319"/>
    <w:rsid w:val="00495957"/>
    <w:rsid w:val="004A7938"/>
    <w:rsid w:val="004B3DB5"/>
    <w:rsid w:val="004C155D"/>
    <w:rsid w:val="004C5DE1"/>
    <w:rsid w:val="004D3F07"/>
    <w:rsid w:val="00500E36"/>
    <w:rsid w:val="00501DB8"/>
    <w:rsid w:val="00520BAD"/>
    <w:rsid w:val="005253ED"/>
    <w:rsid w:val="00546483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AE707B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B78D9"/>
    <w:rsid w:val="00C43412"/>
    <w:rsid w:val="00C81A44"/>
    <w:rsid w:val="00C94BF3"/>
    <w:rsid w:val="00C969A8"/>
    <w:rsid w:val="00CB60B7"/>
    <w:rsid w:val="00D47F75"/>
    <w:rsid w:val="00D814D7"/>
    <w:rsid w:val="00D861B9"/>
    <w:rsid w:val="00DC101F"/>
    <w:rsid w:val="00DC4EF2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C4FD2E-FEBD-4D5F-A044-BD1C374E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0BC406894240E4A646D9DB00A0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9979A-14B9-4841-B109-E04739BB7B2A}"/>
      </w:docPartPr>
      <w:docPartBody>
        <w:p w:rsidR="00154819" w:rsidRDefault="00154819">
          <w:pPr>
            <w:pStyle w:val="C60BC406894240E4A646D9DB00A0B3CD"/>
          </w:pPr>
          <w:r>
            <w:t>Superintendent</w:t>
          </w:r>
        </w:p>
      </w:docPartBody>
    </w:docPart>
    <w:docPart>
      <w:docPartPr>
        <w:name w:val="AB4BD3EA534E44AFA85E879570D7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97FB-41AD-44C1-8242-D8008CF92C84}"/>
      </w:docPartPr>
      <w:docPartBody>
        <w:p w:rsidR="00154819" w:rsidRDefault="00154819">
          <w:pPr>
            <w:pStyle w:val="AB4BD3EA534E44AFA85E879570D7D30E"/>
          </w:pPr>
          <w:r>
            <w:t>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C2"/>
    <w:rsid w:val="00154819"/>
    <w:rsid w:val="009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eastAsia="ja-JP"/>
    </w:rPr>
  </w:style>
  <w:style w:type="paragraph" w:customStyle="1" w:styleId="B55C3AE62E3D4637807A9F378EDFF519">
    <w:name w:val="B55C3AE62E3D4637807A9F378EDFF519"/>
  </w:style>
  <w:style w:type="paragraph" w:customStyle="1" w:styleId="FB672CF58E3A4F2ABB9D73E9F920BDA4">
    <w:name w:val="FB672CF58E3A4F2ABB9D73E9F920BDA4"/>
  </w:style>
  <w:style w:type="paragraph" w:customStyle="1" w:styleId="093AC092D8E04FC7ABE89EC29BB7D8DF">
    <w:name w:val="093AC092D8E04FC7ABE89EC29BB7D8DF"/>
  </w:style>
  <w:style w:type="paragraph" w:customStyle="1" w:styleId="5F23F527CA8D411AAE94D913C5BFDB2D">
    <w:name w:val="5F23F527CA8D411AAE94D913C5BFDB2D"/>
  </w:style>
  <w:style w:type="paragraph" w:customStyle="1" w:styleId="1F4356A766444877B8118F8DCAE02DA5">
    <w:name w:val="1F4356A766444877B8118F8DCAE02DA5"/>
  </w:style>
  <w:style w:type="paragraph" w:customStyle="1" w:styleId="D4BAD2FF071043878C9FAD50A2C66C0C">
    <w:name w:val="D4BAD2FF071043878C9FAD50A2C66C0C"/>
  </w:style>
  <w:style w:type="paragraph" w:customStyle="1" w:styleId="468334CABF6D4D0BACB23EF069C97A41">
    <w:name w:val="468334CABF6D4D0BACB23EF069C97A41"/>
  </w:style>
  <w:style w:type="paragraph" w:customStyle="1" w:styleId="BE25DFE8069348B2BF25EEA427B8C221">
    <w:name w:val="BE25DFE8069348B2BF25EEA427B8C221"/>
  </w:style>
  <w:style w:type="paragraph" w:customStyle="1" w:styleId="6DB5589FBBDC4D139DF17ABA24C8A9AC">
    <w:name w:val="6DB5589FBBDC4D139DF17ABA24C8A9AC"/>
  </w:style>
  <w:style w:type="paragraph" w:customStyle="1" w:styleId="4DD2A9857303419E86F886BCE1CEE1D9">
    <w:name w:val="4DD2A9857303419E86F886BCE1CEE1D9"/>
  </w:style>
  <w:style w:type="paragraph" w:customStyle="1" w:styleId="5988A6288F6D45769ABDF02E7225A21D">
    <w:name w:val="5988A6288F6D45769ABDF02E7225A21D"/>
  </w:style>
  <w:style w:type="paragraph" w:customStyle="1" w:styleId="C60BC406894240E4A646D9DB00A0B3CD">
    <w:name w:val="C60BC406894240E4A646D9DB00A0B3CD"/>
  </w:style>
  <w:style w:type="paragraph" w:customStyle="1" w:styleId="AB4BD3EA534E44AFA85E879570D7D30E">
    <w:name w:val="AB4BD3EA534E44AFA85E879570D7D30E"/>
  </w:style>
  <w:style w:type="paragraph" w:customStyle="1" w:styleId="B637EB689E394F0D8DDEC63731C6CA4E">
    <w:name w:val="B637EB689E394F0D8DDEC63731C6CA4E"/>
  </w:style>
  <w:style w:type="paragraph" w:customStyle="1" w:styleId="E3F35D3485784DEF8189CA5BB5ACDDE1">
    <w:name w:val="E3F35D3485784DEF8189CA5BB5ACDDE1"/>
    <w:rsid w:val="00906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2022-07-19T17:02:00Z</dcterms:created>
  <dcterms:modified xsi:type="dcterms:W3CDTF">2022-07-21T02:33:00Z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